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7E4642">
        <w:tc>
          <w:tcPr>
            <w:tcW w:w="9576" w:type="dxa"/>
          </w:tcPr>
          <w:p w:rsidR="007E4642" w:rsidRDefault="0073459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Evaluation Timetable</w:t>
            </w:r>
          </w:p>
        </w:tc>
      </w:tr>
    </w:tbl>
    <w:p w:rsidR="007E4642" w:rsidRDefault="007E4642"/>
    <w:tbl>
      <w:tblPr>
        <w:tblW w:w="10320" w:type="dxa"/>
        <w:tblInd w:w="-10" w:type="dxa"/>
        <w:tblLook w:val="04A0" w:firstRow="1" w:lastRow="0" w:firstColumn="1" w:lastColumn="0" w:noHBand="0" w:noVBand="1"/>
      </w:tblPr>
      <w:tblGrid>
        <w:gridCol w:w="2980"/>
        <w:gridCol w:w="2400"/>
        <w:gridCol w:w="2260"/>
        <w:gridCol w:w="2680"/>
      </w:tblGrid>
      <w:tr w:rsidR="00024360" w:rsidTr="00024360">
        <w:trPr>
          <w:trHeight w:val="600"/>
        </w:trPr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4360" w:rsidRDefault="00024360">
            <w:pPr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</w:rPr>
              <w:t>Due Date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4360" w:rsidRDefault="0002436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Test/Assignment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4360" w:rsidRDefault="0002436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Chapters/Units Covered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4360" w:rsidRDefault="0002436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Weighting towards Final Mark</w:t>
            </w:r>
          </w:p>
        </w:tc>
      </w:tr>
      <w:tr w:rsidR="00024360" w:rsidTr="00024360">
        <w:trPr>
          <w:trHeight w:val="300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360" w:rsidRDefault="0002436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26-Sep-18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360" w:rsidRDefault="0002436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 1-5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360" w:rsidRDefault="0002436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Ch.1,2,3,4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360" w:rsidRDefault="0002436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024360" w:rsidTr="00024360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360" w:rsidRDefault="0002436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26-Sep-18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360" w:rsidRDefault="0002436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Quizzes 1-3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360" w:rsidRDefault="0002436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Ch.1,2,3,4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360" w:rsidRDefault="0002436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3%</w:t>
            </w:r>
          </w:p>
        </w:tc>
      </w:tr>
      <w:tr w:rsidR="00024360" w:rsidTr="00024360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360" w:rsidRDefault="0002436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3-Oct-18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360" w:rsidRDefault="0002436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 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360" w:rsidRDefault="0002436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Ch.1,2,3,4,5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360" w:rsidRDefault="0002436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15%</w:t>
            </w:r>
          </w:p>
        </w:tc>
      </w:tr>
      <w:tr w:rsidR="00024360" w:rsidTr="00024360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360" w:rsidRDefault="0002436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17-Oct-18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360" w:rsidRDefault="0002436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 6-10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360" w:rsidRDefault="0002436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Ch.5,6,7,8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360" w:rsidRDefault="0002436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024360" w:rsidTr="00024360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360" w:rsidRDefault="0002436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17-Oct-18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360" w:rsidRDefault="0002436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Quizzes 4-7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360" w:rsidRDefault="0002436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Ch.5,6,7,8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360" w:rsidRDefault="0002436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4%</w:t>
            </w:r>
          </w:p>
        </w:tc>
      </w:tr>
      <w:tr w:rsidR="00024360" w:rsidTr="00024360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360" w:rsidRDefault="00B75B8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  <w:bookmarkStart w:id="0" w:name="_GoBack"/>
            <w:bookmarkEnd w:id="0"/>
            <w:r w:rsidR="00024360">
              <w:rPr>
                <w:rFonts w:ascii="Calibri" w:hAnsi="Calibri" w:cs="Calibri"/>
                <w:color w:val="000000"/>
                <w:sz w:val="22"/>
                <w:szCs w:val="22"/>
              </w:rPr>
              <w:t>-Nov-18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360" w:rsidRDefault="0029475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 11-15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360" w:rsidRDefault="0002436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Part2 ch1,2,3,4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360" w:rsidRDefault="0002436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024360" w:rsidTr="00024360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360" w:rsidRDefault="0002436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31-Oct-18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360" w:rsidRDefault="0002436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 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360" w:rsidRDefault="0002436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ch.6,7,8, Part 2 ch1,2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360" w:rsidRDefault="0002436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15%</w:t>
            </w:r>
          </w:p>
        </w:tc>
      </w:tr>
      <w:tr w:rsidR="00024360" w:rsidTr="00024360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360" w:rsidRDefault="0002436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21-Nov-18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360" w:rsidRDefault="0002436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 16-20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360" w:rsidRDefault="0002436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Part2 Ch.3,4,8,9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360" w:rsidRDefault="0002436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024360" w:rsidTr="00024360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360" w:rsidRDefault="0002436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21-Nov-18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360" w:rsidRDefault="0002436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Quizzes 8-10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360" w:rsidRDefault="0002436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Part2 Ch.3,4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360" w:rsidRDefault="0002436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3%</w:t>
            </w:r>
          </w:p>
        </w:tc>
      </w:tr>
      <w:tr w:rsidR="00024360" w:rsidTr="00024360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360" w:rsidRDefault="0002436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28-Nov-18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360" w:rsidRDefault="0002436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 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360" w:rsidRDefault="0002436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Part2 Ch.3,4,8,9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360" w:rsidRDefault="0002436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15%</w:t>
            </w:r>
          </w:p>
        </w:tc>
      </w:tr>
      <w:tr w:rsidR="00024360" w:rsidTr="00024360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360" w:rsidRDefault="0002436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5-Dec-18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360" w:rsidRDefault="0002436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Project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360" w:rsidRDefault="0002436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Chapters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360" w:rsidRDefault="0002436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25%</w:t>
            </w:r>
          </w:p>
        </w:tc>
      </w:tr>
    </w:tbl>
    <w:p w:rsidR="00254E0D" w:rsidRPr="00254E0D" w:rsidRDefault="00254E0D" w:rsidP="00254E0D"/>
    <w:p w:rsidR="00254E0D" w:rsidRPr="00254E0D" w:rsidRDefault="00254E0D" w:rsidP="00254E0D"/>
    <w:p w:rsidR="00254E0D" w:rsidRPr="00254E0D" w:rsidRDefault="00254E0D" w:rsidP="00254E0D"/>
    <w:p w:rsidR="00254E0D" w:rsidRPr="00254E0D" w:rsidRDefault="00254E0D" w:rsidP="00254E0D"/>
    <w:p w:rsidR="00254E0D" w:rsidRPr="00254E0D" w:rsidRDefault="00254E0D" w:rsidP="00254E0D"/>
    <w:p w:rsidR="00254E0D" w:rsidRPr="00254E0D" w:rsidRDefault="00254E0D" w:rsidP="00254E0D"/>
    <w:p w:rsidR="00254E0D" w:rsidRPr="00254E0D" w:rsidRDefault="00254E0D" w:rsidP="00254E0D"/>
    <w:p w:rsidR="007E4642" w:rsidRPr="00254E0D" w:rsidRDefault="00254E0D" w:rsidP="00254E0D">
      <w:pPr>
        <w:tabs>
          <w:tab w:val="left" w:pos="6551"/>
        </w:tabs>
      </w:pPr>
      <w:r>
        <w:tab/>
      </w:r>
    </w:p>
    <w:sectPr w:rsidR="007E4642" w:rsidRPr="00254E0D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51B" w:rsidRDefault="0066651B">
      <w:pPr>
        <w:spacing w:after="0" w:line="240" w:lineRule="auto"/>
      </w:pPr>
      <w:r>
        <w:separator/>
      </w:r>
    </w:p>
  </w:endnote>
  <w:endnote w:type="continuationSeparator" w:id="0">
    <w:p w:rsidR="0066651B" w:rsidRDefault="0066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576" w:type="dxa"/>
      <w:tblLayout w:type="fixed"/>
      <w:tblLook w:val="04A0" w:firstRow="1" w:lastRow="0" w:firstColumn="1" w:lastColumn="0" w:noHBand="0" w:noVBand="1"/>
    </w:tblPr>
    <w:tblGrid>
      <w:gridCol w:w="9576"/>
    </w:tblGrid>
    <w:tr w:rsidR="007E4642">
      <w:tc>
        <w:tcPr>
          <w:tcW w:w="9576" w:type="dxa"/>
          <w:tcBorders>
            <w:left w:val="nil"/>
            <w:bottom w:val="nil"/>
            <w:right w:val="nil"/>
          </w:tcBorders>
        </w:tcPr>
        <w:p w:rsidR="007E4642" w:rsidRDefault="00254E0D" w:rsidP="00CE4783">
          <w:pPr>
            <w:pStyle w:val="Footer"/>
            <w:jc w:val="right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© 201</w:t>
          </w:r>
          <w:r w:rsidR="00CE4783">
            <w:rPr>
              <w:b/>
              <w:sz w:val="16"/>
              <w:szCs w:val="16"/>
            </w:rPr>
            <w:t>8</w:t>
          </w:r>
          <w:r w:rsidR="00734595">
            <w:rPr>
              <w:b/>
              <w:sz w:val="16"/>
              <w:szCs w:val="16"/>
            </w:rPr>
            <w:t xml:space="preserve">  LAMBTON COLLEGE IN TORONTO</w:t>
          </w:r>
        </w:p>
      </w:tc>
    </w:tr>
  </w:tbl>
  <w:p w:rsidR="007E4642" w:rsidRDefault="007E46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51B" w:rsidRDefault="0066651B">
      <w:pPr>
        <w:spacing w:after="0" w:line="240" w:lineRule="auto"/>
      </w:pPr>
      <w:r>
        <w:separator/>
      </w:r>
    </w:p>
  </w:footnote>
  <w:footnote w:type="continuationSeparator" w:id="0">
    <w:p w:rsidR="0066651B" w:rsidRDefault="0066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5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728"/>
      <w:gridCol w:w="4848"/>
    </w:tblGrid>
    <w:tr w:rsidR="007E4642">
      <w:tc>
        <w:tcPr>
          <w:tcW w:w="4728" w:type="dxa"/>
        </w:tcPr>
        <w:p w:rsidR="007E4642" w:rsidRDefault="00734595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>
                <wp:extent cx="1771650" cy="703580"/>
                <wp:effectExtent l="0" t="0" r="0" b="1270"/>
                <wp:docPr id="1" name="Picture 1" descr="Q:\Lambton In Toronto\Marketing Materials\Logos\LambtonTorontoLogo JP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Q:\Lambton In Toronto\Marketing Materials\Logos\LambtonTorontoLogo JP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703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48" w:type="dxa"/>
        </w:tcPr>
        <w:p w:rsidR="007E4642" w:rsidRDefault="008463BA">
          <w:pPr>
            <w:pStyle w:val="Header"/>
            <w:rPr>
              <w:i/>
              <w:sz w:val="44"/>
              <w:szCs w:val="44"/>
            </w:rPr>
          </w:pPr>
          <w:r>
            <w:rPr>
              <w:i/>
              <w:sz w:val="40"/>
              <w:szCs w:val="40"/>
            </w:rPr>
            <w:t>CSD 4204</w:t>
          </w:r>
          <w:r w:rsidR="00734595">
            <w:rPr>
              <w:i/>
              <w:sz w:val="40"/>
              <w:szCs w:val="40"/>
            </w:rPr>
            <w:t xml:space="preserve"> Database </w:t>
          </w:r>
          <w:r w:rsidR="005800EA">
            <w:rPr>
              <w:i/>
              <w:sz w:val="40"/>
              <w:szCs w:val="40"/>
            </w:rPr>
            <w:t>Programming</w:t>
          </w:r>
        </w:p>
      </w:tc>
    </w:tr>
  </w:tbl>
  <w:p w:rsidR="007E4642" w:rsidRDefault="007E4642">
    <w:pPr>
      <w:pStyle w:val="Header"/>
    </w:pPr>
  </w:p>
  <w:p w:rsidR="007E4642" w:rsidRDefault="007E46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384126"/>
    <w:multiLevelType w:val="multilevel"/>
    <w:tmpl w:val="5B3841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FC4531"/>
    <w:rsid w:val="00024360"/>
    <w:rsid w:val="00084658"/>
    <w:rsid w:val="00086927"/>
    <w:rsid w:val="000D4606"/>
    <w:rsid w:val="00141911"/>
    <w:rsid w:val="00152EDC"/>
    <w:rsid w:val="00254E0D"/>
    <w:rsid w:val="0029475B"/>
    <w:rsid w:val="003002DC"/>
    <w:rsid w:val="003E1F1B"/>
    <w:rsid w:val="004D7EDB"/>
    <w:rsid w:val="005800EA"/>
    <w:rsid w:val="0066651B"/>
    <w:rsid w:val="00734595"/>
    <w:rsid w:val="00766FDD"/>
    <w:rsid w:val="007E4642"/>
    <w:rsid w:val="00806519"/>
    <w:rsid w:val="008463BA"/>
    <w:rsid w:val="008C38B6"/>
    <w:rsid w:val="008D5597"/>
    <w:rsid w:val="00933C37"/>
    <w:rsid w:val="009E0F73"/>
    <w:rsid w:val="00A0269C"/>
    <w:rsid w:val="00AE6DE1"/>
    <w:rsid w:val="00B11FEC"/>
    <w:rsid w:val="00B27C4F"/>
    <w:rsid w:val="00B75B85"/>
    <w:rsid w:val="00C33ED9"/>
    <w:rsid w:val="00CE4783"/>
    <w:rsid w:val="00D00275"/>
    <w:rsid w:val="00F44653"/>
    <w:rsid w:val="00F60934"/>
    <w:rsid w:val="00FD4FF4"/>
    <w:rsid w:val="04DA657B"/>
    <w:rsid w:val="04FC4531"/>
    <w:rsid w:val="264E538F"/>
    <w:rsid w:val="26643113"/>
    <w:rsid w:val="2FCB46D2"/>
    <w:rsid w:val="4E300BE3"/>
    <w:rsid w:val="575A0D4B"/>
    <w:rsid w:val="6FB61E70"/>
    <w:rsid w:val="77F0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71ED5"/>
  <w15:docId w15:val="{AF314A61-4610-43F6-AB43-758C16FC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eastAsiaTheme="minorHAnsi" w:hAnsi="Tahoma" w:cs="Tahoma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5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estar_Sami\David%20Taylor\Documents\Evaluation%20Timetable_Revised%20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Evaluation Timetable_Revised 2014</Template>
  <TotalTime>153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sami.burhan</dc:creator>
  <cp:lastModifiedBy>Sami Burhan</cp:lastModifiedBy>
  <cp:revision>8</cp:revision>
  <dcterms:created xsi:type="dcterms:W3CDTF">2018-05-24T14:51:00Z</dcterms:created>
  <dcterms:modified xsi:type="dcterms:W3CDTF">2018-11-08T00:50:00Z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